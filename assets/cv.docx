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72DC8A" w14:textId="77777777" w:rsidR="008C503B" w:rsidRDefault="00BE4B14" w:rsidP="000C41F8">
      <w:pPr>
        <w:pStyle w:val="Heading1"/>
        <w:spacing w:before="0"/>
      </w:pPr>
      <w:bookmarkStart w:id="0" w:name="_GoBack"/>
      <w:bookmarkEnd w:id="0"/>
      <w:r>
        <w:t>Education</w:t>
      </w:r>
    </w:p>
    <w:p w14:paraId="6483661C" w14:textId="77777777" w:rsidR="008C503B" w:rsidRDefault="003B43EC">
      <w:pPr>
        <w:pStyle w:val="Heading2"/>
      </w:pPr>
      <w:sdt>
        <w:sdtPr>
          <w:id w:val="9459748"/>
          <w:placeholder>
            <w:docPart w:val="21EADD05BF5968478F33A2CF23E91485"/>
          </w:placeholder>
        </w:sdtPr>
        <w:sdtEndPr/>
        <w:sdtContent>
          <w:r w:rsidR="00CA44DE">
            <w:t>West Virginia University</w:t>
          </w:r>
        </w:sdtContent>
      </w:sdt>
      <w:r w:rsidR="00BE4B14">
        <w:tab/>
      </w:r>
      <w:r w:rsidR="00CA44DE">
        <w:t>August 2014 – May 2018</w:t>
      </w:r>
    </w:p>
    <w:sdt>
      <w:sdtPr>
        <w:id w:val="9459749"/>
        <w:placeholder>
          <w:docPart w:val="0C53195B637F1440AB21228C69EB586F"/>
        </w:placeholder>
      </w:sdtPr>
      <w:sdtEndPr/>
      <w:sdtContent>
        <w:p w14:paraId="73F77738" w14:textId="27B5B1E2" w:rsidR="00DF0053" w:rsidRDefault="00DF0053" w:rsidP="00DF0053">
          <w:pPr>
            <w:pStyle w:val="BodyText"/>
            <w:spacing w:after="0" w:line="240" w:lineRule="auto"/>
          </w:pPr>
          <w:r>
            <w:t>GPA: 3.85</w:t>
          </w:r>
        </w:p>
        <w:p w14:paraId="2E0B89E3" w14:textId="4EAEDD77" w:rsidR="00DF0053" w:rsidRDefault="00DF0053" w:rsidP="00DF0053">
          <w:pPr>
            <w:pStyle w:val="BodyText"/>
            <w:spacing w:after="0" w:line="240" w:lineRule="auto"/>
          </w:pPr>
          <w:r>
            <w:t xml:space="preserve">B.S., Mathematics and Physics (Area of Emphasis – </w:t>
          </w:r>
          <w:r w:rsidR="00CA44DE">
            <w:t>Biop</w:t>
          </w:r>
          <w:r>
            <w:t>hysics)</w:t>
          </w:r>
        </w:p>
        <w:p w14:paraId="327D8409" w14:textId="77777777" w:rsidR="00DF0053" w:rsidRDefault="00DF0053" w:rsidP="00DF0053">
          <w:pPr>
            <w:pStyle w:val="BodyText"/>
            <w:spacing w:after="0" w:line="240" w:lineRule="auto"/>
          </w:pPr>
          <w:r>
            <w:t>Statistics Minor</w:t>
          </w:r>
        </w:p>
        <w:p w14:paraId="526DD5A4" w14:textId="77777777" w:rsidR="00DF0053" w:rsidRDefault="00DF0053" w:rsidP="00DF0053">
          <w:pPr>
            <w:pStyle w:val="BodyText"/>
            <w:spacing w:after="0" w:line="240" w:lineRule="auto"/>
          </w:pPr>
        </w:p>
        <w:p w14:paraId="5DA31DDB" w14:textId="282F498B" w:rsidR="00DF0053" w:rsidRPr="009F49CC" w:rsidRDefault="00DF0053" w:rsidP="009F49CC">
          <w:pPr>
            <w:pStyle w:val="BodyText"/>
            <w:spacing w:after="100" w:line="240" w:lineRule="auto"/>
            <w:rPr>
              <w:b/>
            </w:rPr>
          </w:pPr>
          <w:r>
            <w:rPr>
              <w:b/>
            </w:rPr>
            <w:t>Test Scores</w:t>
          </w:r>
        </w:p>
        <w:p w14:paraId="55BD51FE" w14:textId="1FFF0985" w:rsidR="00DF0053" w:rsidRDefault="00DF0053" w:rsidP="00DF0053">
          <w:pPr>
            <w:pStyle w:val="BodyText"/>
            <w:spacing w:after="0" w:line="240" w:lineRule="auto"/>
          </w:pPr>
          <w:r>
            <w:t>Graduate Record Exam: 170 Verbal, 170 Quantitative (Both Perfect Scores)</w:t>
          </w:r>
          <w:r w:rsidR="009F49CC">
            <w:t>, 4.5 Writing (82</w:t>
          </w:r>
          <w:r w:rsidR="009F49CC" w:rsidRPr="009F49CC">
            <w:rPr>
              <w:vertAlign w:val="superscript"/>
            </w:rPr>
            <w:t>nd</w:t>
          </w:r>
          <w:r w:rsidR="009F49CC">
            <w:t xml:space="preserve"> Percentile)</w:t>
          </w:r>
        </w:p>
        <w:p w14:paraId="22C4F01A" w14:textId="77777777" w:rsidR="009F49CC" w:rsidRDefault="009F49CC" w:rsidP="00DF0053">
          <w:pPr>
            <w:pStyle w:val="BodyText"/>
            <w:spacing w:after="0" w:line="240" w:lineRule="auto"/>
          </w:pPr>
          <w:r>
            <w:t>MCAT: 524/528 (Upper 99</w:t>
          </w:r>
          <w:r w:rsidRPr="009F49CC">
            <w:rPr>
              <w:vertAlign w:val="superscript"/>
            </w:rPr>
            <w:t>th</w:t>
          </w:r>
          <w:r>
            <w:t xml:space="preserve"> Percentile)</w:t>
          </w:r>
        </w:p>
        <w:p w14:paraId="79D549C7" w14:textId="29B74A7A" w:rsidR="00DF0053" w:rsidRDefault="009F49CC" w:rsidP="00DF0053">
          <w:pPr>
            <w:pStyle w:val="BodyText"/>
            <w:spacing w:after="0" w:line="240" w:lineRule="auto"/>
          </w:pPr>
          <w:r>
            <w:t>SAT: 800 Verbal, 800 Math, 800 Writing (All Perfect)</w:t>
          </w:r>
        </w:p>
      </w:sdtContent>
    </w:sdt>
    <w:p w14:paraId="008DEA9C" w14:textId="33485AEF" w:rsidR="008C503B" w:rsidRDefault="003B43EC">
      <w:pPr>
        <w:pStyle w:val="Heading2"/>
      </w:pPr>
      <w:sdt>
        <w:sdtPr>
          <w:id w:val="9459752"/>
          <w:placeholder>
            <w:docPart w:val="6F67F8081E467A439822E5F0CBFA1CED"/>
          </w:placeholder>
        </w:sdtPr>
        <w:sdtEndPr/>
        <w:sdtContent>
          <w:r w:rsidR="00CA44DE">
            <w:t>Woodrow Wilson High School</w:t>
          </w:r>
        </w:sdtContent>
      </w:sdt>
      <w:r w:rsidR="00BE4B14">
        <w:tab/>
      </w:r>
      <w:r w:rsidR="00CA44DE">
        <w:t>August 2010 – May 2014</w:t>
      </w:r>
    </w:p>
    <w:sdt>
      <w:sdtPr>
        <w:id w:val="9459753"/>
        <w:placeholder>
          <w:docPart w:val="38A07E237095D6448C47C8E721DBB467"/>
        </w:placeholder>
      </w:sdtPr>
      <w:sdtEndPr/>
      <w:sdtContent>
        <w:p w14:paraId="086D911A" w14:textId="6E11C6CC" w:rsidR="00DF0053" w:rsidRDefault="00DF0053" w:rsidP="00DF0053">
          <w:pPr>
            <w:pStyle w:val="BodyText"/>
            <w:spacing w:after="0" w:line="240" w:lineRule="auto"/>
          </w:pPr>
          <w:r>
            <w:t>GPA: 4.0</w:t>
          </w:r>
        </w:p>
        <w:p w14:paraId="3F701A1D" w14:textId="74B96721" w:rsidR="00DF0053" w:rsidRPr="00DF0053" w:rsidRDefault="00DF0053" w:rsidP="00DF0053">
          <w:pPr>
            <w:pStyle w:val="BodyText"/>
            <w:spacing w:after="0" w:line="240" w:lineRule="auto"/>
          </w:pPr>
          <w:r>
            <w:t>Class Rank: 2/400</w:t>
          </w:r>
        </w:p>
      </w:sdtContent>
    </w:sdt>
    <w:p w14:paraId="1CB388B9" w14:textId="77777777" w:rsidR="00CA44DE" w:rsidRDefault="00CA44DE" w:rsidP="00CA44DE">
      <w:pPr>
        <w:pStyle w:val="Heading1"/>
      </w:pPr>
      <w:r>
        <w:t>Experience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Cs w:val="22"/>
        </w:rPr>
        <w:id w:val="9459741"/>
        <w:placeholder>
          <w:docPart w:val="B62208AE09A2A34A83F33098543D55BA"/>
        </w:placeholder>
      </w:sdtPr>
      <w:sdtEndPr/>
      <w:sdtContent>
        <w:p w14:paraId="3ADA871B" w14:textId="77777777" w:rsidR="00AB1392" w:rsidRDefault="00AB1392" w:rsidP="00AB1392">
          <w:pPr>
            <w:pStyle w:val="Heading2"/>
          </w:pPr>
          <w:r>
            <w:t>Research</w:t>
          </w:r>
        </w:p>
        <w:p w14:paraId="6C7DF764" w14:textId="77777777" w:rsidR="00AB1392" w:rsidRPr="00AB1392" w:rsidRDefault="00AB1392" w:rsidP="00AB1392">
          <w:pPr>
            <w:pStyle w:val="ListBullet"/>
          </w:pPr>
          <w:r>
            <w:t>Computational Physics, WVU. Dr. Zachariah Etienne. Summer 2016 – May 2018.</w:t>
          </w:r>
        </w:p>
        <w:p w14:paraId="37889657" w14:textId="5839734B" w:rsidR="00AB1392" w:rsidRDefault="000C41F8" w:rsidP="000C41F8">
          <w:pPr>
            <w:pStyle w:val="ListBullet"/>
            <w:numPr>
              <w:ilvl w:val="0"/>
              <w:numId w:val="13"/>
            </w:numPr>
          </w:pPr>
          <w:r>
            <w:t xml:space="preserve">Project contribution centered on optimizing and validating changes to a large (100k Line) Git Repository of C++ Code. </w:t>
          </w:r>
          <w:r w:rsidRPr="000C41F8">
            <w:rPr>
              <w:u w:val="single"/>
            </w:rPr>
            <w:t>Selected Publication</w:t>
          </w:r>
          <w:r>
            <w:t xml:space="preserve">: </w:t>
          </w:r>
          <w:r w:rsidR="00AB1392">
            <w:t>“</w:t>
          </w:r>
          <w:r w:rsidR="00AB1392" w:rsidRPr="00AB1392">
            <w:t>Improving performance of SEOBNRv3 by ~300</w:t>
          </w:r>
          <w:r w:rsidR="00AB1392" w:rsidRPr="000C41F8">
            <w:rPr>
              <w:b/>
              <w:bCs/>
              <w:bdr w:val="none" w:sz="0" w:space="0" w:color="auto" w:frame="1"/>
            </w:rPr>
            <w:t>×,</w:t>
          </w:r>
          <w:r w:rsidR="00AB1392">
            <w:t>” Classical and Quantum Gravity. 35: 15 (2018).</w:t>
          </w:r>
        </w:p>
        <w:p w14:paraId="0DFC475F" w14:textId="77777777" w:rsidR="00AB1392" w:rsidRDefault="00AB1392" w:rsidP="00AB1392">
          <w:pPr>
            <w:pStyle w:val="ListBullet"/>
          </w:pPr>
          <w:r>
            <w:t xml:space="preserve">Computational Biology, NSF-REU, Yale University. Dr. Corey O’Hern and Dr. Lynne Regan. </w:t>
          </w:r>
        </w:p>
        <w:p w14:paraId="6A6C96F5" w14:textId="642752A3" w:rsidR="00DF0053" w:rsidRDefault="000C41F8" w:rsidP="000C41F8">
          <w:pPr>
            <w:pStyle w:val="ListBullet"/>
            <w:numPr>
              <w:ilvl w:val="1"/>
              <w:numId w:val="1"/>
            </w:numPr>
          </w:pPr>
          <w:r>
            <w:t xml:space="preserve">Project contribution centered on writing Python and MatLab code to compare high-dimensional software output. </w:t>
          </w:r>
          <w:r w:rsidRPr="000C41F8">
            <w:rPr>
              <w:u w:val="single"/>
            </w:rPr>
            <w:t>Selected Publication</w:t>
          </w:r>
          <w:r>
            <w:t xml:space="preserve">: </w:t>
          </w:r>
          <w:r w:rsidR="00AB1392">
            <w:t>“</w:t>
          </w:r>
          <w:r w:rsidR="00AB1392" w:rsidRPr="00E87FB3">
            <w:t>Collective repacking reveals that the structures of protein cores are uniquely specified by steric repulsive interactions,'' Protein Eng. Des. Sel. 30 (2017) 387</w:t>
          </w:r>
          <w:r w:rsidR="00AB1392">
            <w:t>.</w:t>
          </w:r>
        </w:p>
      </w:sdtContent>
    </w:sdt>
    <w:sdt>
      <w:sdtPr>
        <w:id w:val="-1405445446"/>
        <w:placeholder>
          <w:docPart w:val="A1CB7C55E4BB1A429941C8B283C9D163"/>
        </w:placeholder>
      </w:sdtPr>
      <w:sdtEndPr/>
      <w:sdtContent>
        <w:p w14:paraId="190D9B0C" w14:textId="3F8FE98A" w:rsidR="00AB1392" w:rsidRPr="000C41F8" w:rsidRDefault="00AB1392" w:rsidP="000C41F8">
          <w:pPr>
            <w:pStyle w:val="Heading2"/>
          </w:pPr>
          <w:r>
            <w:t>Employment</w:t>
          </w:r>
        </w:p>
      </w:sdtContent>
    </w:sdt>
    <w:p w14:paraId="0EFF29AE" w14:textId="2868DB9E" w:rsidR="000C41F8" w:rsidRDefault="000C41F8" w:rsidP="00AB1392">
      <w:pPr>
        <w:pStyle w:val="ListBullet"/>
      </w:pPr>
      <w:r>
        <w:t>(Self-Employed) Pasadena Test Preparation, Founder. February 2018-Present.</w:t>
      </w:r>
    </w:p>
    <w:p w14:paraId="3A01CFE3" w14:textId="770F7E2F" w:rsidR="00AB1392" w:rsidRDefault="00AB1392" w:rsidP="00AB1392">
      <w:pPr>
        <w:pStyle w:val="ListBullet"/>
      </w:pPr>
      <w:r>
        <w:t>Next Step Test Prep</w:t>
      </w:r>
      <w:r w:rsidR="000C41F8">
        <w:t>aration</w:t>
      </w:r>
      <w:r>
        <w:t>, GRE Tutor, Writer. Aug 2017-February 2018.</w:t>
      </w:r>
    </w:p>
    <w:p w14:paraId="3E77BB5E" w14:textId="23035CD7" w:rsidR="00AB1392" w:rsidRDefault="00AB1392" w:rsidP="009F49CC">
      <w:pPr>
        <w:pStyle w:val="ListBullet"/>
      </w:pPr>
      <w:r>
        <w:t>Daily Athenaeum, Advertising Copy Writer, Spring 2016.</w:t>
      </w:r>
    </w:p>
    <w:p w14:paraId="125BD8B2" w14:textId="0AA76FDD" w:rsidR="00AB1392" w:rsidRDefault="00AB1392" w:rsidP="00AB1392">
      <w:pPr>
        <w:pStyle w:val="ListBullet"/>
      </w:pPr>
      <w:r>
        <w:t>WVU Athletics</w:t>
      </w:r>
      <w:r w:rsidR="000C41F8">
        <w:t xml:space="preserve"> Tutor. </w:t>
      </w:r>
      <w:r>
        <w:t>Fall 2015.</w:t>
      </w:r>
    </w:p>
    <w:p w14:paraId="6894EC71" w14:textId="131BA011" w:rsidR="00AB1392" w:rsidRDefault="000C41F8" w:rsidP="00AB1392">
      <w:pPr>
        <w:pStyle w:val="ListBullet"/>
      </w:pPr>
      <w:r>
        <w:t>School of</w:t>
      </w:r>
      <w:r w:rsidR="00AB1392">
        <w:t xml:space="preserve"> Harmony Violin/Cello Instructor. Fall 2013-Spring 2014.</w:t>
      </w:r>
    </w:p>
    <w:p w14:paraId="3D2A287F" w14:textId="77DEC12D" w:rsidR="006C3A3D" w:rsidRDefault="003B43EC" w:rsidP="006C3A3D">
      <w:pPr>
        <w:pStyle w:val="Heading2"/>
      </w:pPr>
      <w:sdt>
        <w:sdtPr>
          <w:id w:val="-190919658"/>
          <w:placeholder>
            <w:docPart w:val="BE49ED65E278C343B96944DD4901A79E"/>
          </w:placeholder>
        </w:sdtPr>
        <w:sdtEndPr/>
        <w:sdtContent>
          <w:r w:rsidR="006C3A3D">
            <w:t>Leadership/Service</w:t>
          </w:r>
        </w:sdtContent>
      </w:sdt>
    </w:p>
    <w:sdt>
      <w:sdtPr>
        <w:id w:val="-768851305"/>
        <w:placeholder>
          <w:docPart w:val="56DF92392FEA6E47AD8EA2B15670299B"/>
        </w:placeholder>
      </w:sdtPr>
      <w:sdtEndPr/>
      <w:sdtContent>
        <w:p w14:paraId="6F0C1262" w14:textId="7AD7615E" w:rsidR="006C3A3D" w:rsidRDefault="006C3A3D" w:rsidP="006C3A3D">
          <w:pPr>
            <w:pStyle w:val="ListBullet"/>
          </w:pPr>
          <w:r>
            <w:t xml:space="preserve">West Virginia Sierra Club Executive Committee, Vice Chair. June 2017-Present. </w:t>
          </w:r>
        </w:p>
      </w:sdtContent>
    </w:sdt>
    <w:sdt>
      <w:sdtPr>
        <w:id w:val="1259416624"/>
        <w:placeholder>
          <w:docPart w:val="4B33C1CB835E6C4492CD236170A4A347"/>
        </w:placeholder>
      </w:sdtPr>
      <w:sdtEndPr/>
      <w:sdtContent>
        <w:p w14:paraId="0EED1B5D" w14:textId="77777777" w:rsidR="00AB1392" w:rsidRPr="00AB1392" w:rsidRDefault="00AB1392" w:rsidP="006C3A3D">
          <w:pPr>
            <w:pStyle w:val="Heading2"/>
          </w:pPr>
          <w:r>
            <w:t>Awards</w:t>
          </w:r>
        </w:p>
      </w:sdtContent>
    </w:sdt>
    <w:p w14:paraId="393F8717" w14:textId="77777777" w:rsidR="00AB1392" w:rsidRDefault="00AB1392" w:rsidP="00AB1392">
      <w:pPr>
        <w:pStyle w:val="ListBullet"/>
      </w:pPr>
      <w:r>
        <w:t>WVU Outstanding Senior</w:t>
      </w:r>
    </w:p>
    <w:sdt>
      <w:sdtPr>
        <w:id w:val="2069767489"/>
        <w:placeholder>
          <w:docPart w:val="9A7E2D4383F2C945AC82298E4606F05C"/>
        </w:placeholder>
      </w:sdtPr>
      <w:sdtEndPr/>
      <w:sdtContent>
        <w:p w14:paraId="28BBB6C9" w14:textId="090F16F4" w:rsidR="00AB1392" w:rsidRDefault="00AB1392" w:rsidP="000C41F8">
          <w:pPr>
            <w:pStyle w:val="ListBullet"/>
          </w:pPr>
          <w:r>
            <w:t>2014 U.S. Presidential Scholar</w:t>
          </w:r>
        </w:p>
        <w:p w14:paraId="4262A644" w14:textId="24ED5CEE" w:rsidR="008C503B" w:rsidRDefault="00AB1392" w:rsidP="006C3A3D">
          <w:pPr>
            <w:pStyle w:val="ListBullet"/>
          </w:pPr>
          <w:r>
            <w:t>2014 National Merit Scholarship Winner</w:t>
          </w:r>
        </w:p>
      </w:sdtContent>
    </w:sdt>
    <w:sectPr w:rsidR="008C503B" w:rsidSect="008C503B">
      <w:headerReference w:type="default" r:id="rId8"/>
      <w:headerReference w:type="first" r:id="rId9"/>
      <w:pgSz w:w="12240" w:h="15840"/>
      <w:pgMar w:top="72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DCADE2" w14:textId="77777777" w:rsidR="006C3A3D" w:rsidRDefault="006C3A3D">
      <w:pPr>
        <w:spacing w:line="240" w:lineRule="auto"/>
      </w:pPr>
      <w:r>
        <w:separator/>
      </w:r>
    </w:p>
  </w:endnote>
  <w:endnote w:type="continuationSeparator" w:id="0">
    <w:p w14:paraId="1E5E478F" w14:textId="77777777" w:rsidR="006C3A3D" w:rsidRDefault="006C3A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915877" w14:textId="77777777" w:rsidR="006C3A3D" w:rsidRDefault="006C3A3D">
      <w:pPr>
        <w:spacing w:line="240" w:lineRule="auto"/>
      </w:pPr>
      <w:r>
        <w:separator/>
      </w:r>
    </w:p>
  </w:footnote>
  <w:footnote w:type="continuationSeparator" w:id="0">
    <w:p w14:paraId="73C0471E" w14:textId="77777777" w:rsidR="006C3A3D" w:rsidRDefault="006C3A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C28D48" w14:textId="77777777" w:rsidR="006C3A3D" w:rsidRDefault="006C3A3D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024445" w14:textId="77777777" w:rsidR="006C3A3D" w:rsidRDefault="006C3A3D">
    <w:pPr>
      <w:pStyle w:val="Title"/>
    </w:pPr>
    <w:r>
      <w:fldChar w:fldCharType="begin"/>
    </w:r>
    <w:r>
      <w:instrText xml:space="preserve"> PLACEHOLDER </w:instrText>
    </w:r>
    <w:r>
      <w:fldChar w:fldCharType="begin"/>
    </w:r>
    <w:r>
      <w:instrText xml:space="preserve"> IF </w:instrText>
    </w:r>
    <w:r w:rsidR="003B43EC">
      <w:fldChar w:fldCharType="begin"/>
    </w:r>
    <w:r w:rsidR="003B43EC">
      <w:instrText xml:space="preserve"> U</w:instrText>
    </w:r>
    <w:r w:rsidR="003B43EC">
      <w:instrText xml:space="preserve">SERNAME </w:instrText>
    </w:r>
    <w:r w:rsidR="003B43EC">
      <w:fldChar w:fldCharType="separate"/>
    </w:r>
    <w:r>
      <w:rPr>
        <w:noProof/>
      </w:rPr>
      <w:instrText>D</w:instrText>
    </w:r>
    <w:r w:rsidR="003B43EC">
      <w:rPr>
        <w:noProof/>
      </w:rPr>
      <w:fldChar w:fldCharType="end"/>
    </w:r>
    <w:r>
      <w:instrText xml:space="preserve">="" "[Your Name]" </w:instrText>
    </w:r>
    <w:r w:rsidR="003B43EC">
      <w:fldChar w:fldCharType="begin"/>
    </w:r>
    <w:r w:rsidR="003B43EC">
      <w:instrText xml:space="preserve"> USERNAME </w:instrText>
    </w:r>
    <w:r w:rsidR="003B43EC">
      <w:fldChar w:fldCharType="separate"/>
    </w:r>
    <w:r>
      <w:rPr>
        <w:noProof/>
      </w:rPr>
      <w:instrText>D</w:instrText>
    </w:r>
    <w:r w:rsidR="003B43EC">
      <w:rPr>
        <w:noProof/>
      </w:rPr>
      <w:fldChar w:fldCharType="end"/>
    </w:r>
    <w:r>
      <w:fldChar w:fldCharType="separate"/>
    </w:r>
    <w:r>
      <w:rPr>
        <w:noProof/>
      </w:rPr>
      <w:instrText>D</w:instrText>
    </w:r>
    <w:r>
      <w:fldChar w:fldCharType="end"/>
    </w:r>
    <w:r>
      <w:instrText xml:space="preserve"> \* MERGEFORMAT</w:instrText>
    </w:r>
    <w:r>
      <w:fldChar w:fldCharType="separate"/>
    </w:r>
    <w:r w:rsidR="003B43EC">
      <w:t>D</w:t>
    </w:r>
    <w:r>
      <w:fldChar w:fldCharType="end"/>
    </w:r>
    <w:r>
      <w:t>avid Buch</w:t>
    </w:r>
  </w:p>
  <w:p w14:paraId="2102134A" w14:textId="77777777" w:rsidR="006C3A3D" w:rsidRDefault="006C3A3D">
    <w:pPr>
      <w:pStyle w:val="ContactDetails"/>
    </w:pPr>
    <w:r>
      <w:t>230 Timber Ridge Drive  Beckley, West Virginia 25801</w:t>
    </w:r>
    <w:r>
      <w:br/>
      <w:t>Phone: 304-860-5895   E-Mail: dnbuch@mix.wvu.edu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44DF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4AF33D8"/>
    <w:multiLevelType w:val="hybridMultilevel"/>
    <w:tmpl w:val="5B3477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3EF3315"/>
    <w:multiLevelType w:val="hybridMultilevel"/>
    <w:tmpl w:val="C2C0D0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CA44DE"/>
    <w:rsid w:val="000C41F8"/>
    <w:rsid w:val="00146310"/>
    <w:rsid w:val="001A3DF0"/>
    <w:rsid w:val="002F3594"/>
    <w:rsid w:val="00361852"/>
    <w:rsid w:val="003A5A86"/>
    <w:rsid w:val="003B43EC"/>
    <w:rsid w:val="005C5ECC"/>
    <w:rsid w:val="00635811"/>
    <w:rsid w:val="006C3A3D"/>
    <w:rsid w:val="008C503B"/>
    <w:rsid w:val="008E0DDF"/>
    <w:rsid w:val="009448D8"/>
    <w:rsid w:val="00995EAB"/>
    <w:rsid w:val="009F49CC"/>
    <w:rsid w:val="00AB1392"/>
    <w:rsid w:val="00B61BF9"/>
    <w:rsid w:val="00BE4B14"/>
    <w:rsid w:val="00C22F7A"/>
    <w:rsid w:val="00CA44DE"/>
    <w:rsid w:val="00DF0053"/>
    <w:rsid w:val="00E777E0"/>
    <w:rsid w:val="00E87FB3"/>
    <w:rsid w:val="00F25CC9"/>
    <w:rsid w:val="00FB65E0"/>
    <w:rsid w:val="00FB65FD"/>
    <w:rsid w:val="00FD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7AE9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paragraph" w:customStyle="1" w:styleId="70D8687EC7539742B2F914FABA7CEC20">
    <w:name w:val="70D8687EC7539742B2F914FABA7CEC20"/>
    <w:rsid w:val="00CA44DE"/>
    <w:rPr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paragraph" w:customStyle="1" w:styleId="70D8687EC7539742B2F914FABA7CEC20">
    <w:name w:val="70D8687EC7539742B2F914FABA7CEC20"/>
    <w:rsid w:val="00CA44DE"/>
    <w:rPr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6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Resumes:Simple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1EADD05BF5968478F33A2CF23E91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0D7D1-DCA3-3D49-90F5-459064497B3A}"/>
      </w:docPartPr>
      <w:docPartBody>
        <w:p w:rsidR="004F3354" w:rsidRDefault="004F3354">
          <w:pPr>
            <w:pStyle w:val="21EADD05BF5968478F33A2CF23E91485"/>
          </w:pPr>
          <w:r>
            <w:t>Aliquam dapibus.</w:t>
          </w:r>
        </w:p>
      </w:docPartBody>
    </w:docPart>
    <w:docPart>
      <w:docPartPr>
        <w:name w:val="0C53195B637F1440AB21228C69EB58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090339-56B9-A748-B619-68215293FFC5}"/>
      </w:docPartPr>
      <w:docPartBody>
        <w:p w:rsidR="004F3354" w:rsidRDefault="004F3354">
          <w:pPr>
            <w:pStyle w:val="0C53195B637F1440AB21228C69EB586F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6F67F8081E467A439822E5F0CBFA1C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0B4B1-0D7B-0C4E-8521-1FF606E87717}"/>
      </w:docPartPr>
      <w:docPartBody>
        <w:p w:rsidR="004F3354" w:rsidRDefault="004F3354">
          <w:pPr>
            <w:pStyle w:val="6F67F8081E467A439822E5F0CBFA1CED"/>
          </w:pPr>
          <w:r>
            <w:t>Aliquam dapibus.</w:t>
          </w:r>
        </w:p>
      </w:docPartBody>
    </w:docPart>
    <w:docPart>
      <w:docPartPr>
        <w:name w:val="38A07E237095D6448C47C8E721DBB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6DDE4-8B09-404F-A6BD-B1B4A235D0DD}"/>
      </w:docPartPr>
      <w:docPartBody>
        <w:p w:rsidR="004F3354" w:rsidRDefault="004F3354">
          <w:pPr>
            <w:pStyle w:val="38A07E237095D6448C47C8E721DBB467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B62208AE09A2A34A83F33098543D5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CEC88-41C8-0949-849D-09C5F5AAE155}"/>
      </w:docPartPr>
      <w:docPartBody>
        <w:p w:rsidR="00947D0E" w:rsidRDefault="00947D0E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947D0E" w:rsidRDefault="00947D0E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947D0E" w:rsidRDefault="00947D0E" w:rsidP="00947D0E">
          <w:pPr>
            <w:pStyle w:val="B62208AE09A2A34A83F33098543D55BA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A1CB7C55E4BB1A429941C8B283C9D1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408192-7119-3843-B942-6481D2FFF84A}"/>
      </w:docPartPr>
      <w:docPartBody>
        <w:p w:rsidR="00947D0E" w:rsidRDefault="00947D0E" w:rsidP="00947D0E">
          <w:pPr>
            <w:pStyle w:val="A1CB7C55E4BB1A429941C8B283C9D163"/>
          </w:pPr>
          <w:r>
            <w:t>Lorem ipsum dolor</w:t>
          </w:r>
        </w:p>
      </w:docPartBody>
    </w:docPart>
    <w:docPart>
      <w:docPartPr>
        <w:name w:val="4B33C1CB835E6C4492CD236170A4A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1A30F-F80D-4B44-B658-48933C7F6FBE}"/>
      </w:docPartPr>
      <w:docPartBody>
        <w:p w:rsidR="00947D0E" w:rsidRDefault="00947D0E" w:rsidP="00947D0E">
          <w:pPr>
            <w:pStyle w:val="4B33C1CB835E6C4492CD236170A4A347"/>
          </w:pPr>
          <w:r>
            <w:t>Lorem ipsum dolor</w:t>
          </w:r>
        </w:p>
      </w:docPartBody>
    </w:docPart>
    <w:docPart>
      <w:docPartPr>
        <w:name w:val="9A7E2D4383F2C945AC82298E4606F0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CA539B-EF0A-8445-9E54-E0B06FF9FD95}"/>
      </w:docPartPr>
      <w:docPartBody>
        <w:p w:rsidR="00947D0E" w:rsidRDefault="00947D0E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947D0E" w:rsidRDefault="00947D0E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947D0E" w:rsidRDefault="00947D0E" w:rsidP="00947D0E">
          <w:pPr>
            <w:pStyle w:val="9A7E2D4383F2C945AC82298E4606F05C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BE49ED65E278C343B96944DD4901A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47231-E37A-4143-A4F0-7B8330475E58}"/>
      </w:docPartPr>
      <w:docPartBody>
        <w:p w:rsidR="00947D0E" w:rsidRDefault="00947D0E" w:rsidP="00947D0E">
          <w:pPr>
            <w:pStyle w:val="BE49ED65E278C343B96944DD4901A79E"/>
          </w:pPr>
          <w:r>
            <w:t>Lorem ipsum dolor</w:t>
          </w:r>
        </w:p>
      </w:docPartBody>
    </w:docPart>
    <w:docPart>
      <w:docPartPr>
        <w:name w:val="56DF92392FEA6E47AD8EA2B1567029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261C0-8FA7-2D4F-AC3D-78010B78919C}"/>
      </w:docPartPr>
      <w:docPartBody>
        <w:p w:rsidR="00947D0E" w:rsidRDefault="00947D0E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947D0E" w:rsidRDefault="00947D0E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947D0E" w:rsidRDefault="00947D0E" w:rsidP="00947D0E">
          <w:pPr>
            <w:pStyle w:val="56DF92392FEA6E47AD8EA2B15670299B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354"/>
    <w:rsid w:val="004F3354"/>
    <w:rsid w:val="0094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17902DA56AF5184D8A06EDA7C699244D">
    <w:name w:val="17902DA56AF5184D8A06EDA7C699244D"/>
  </w:style>
  <w:style w:type="paragraph" w:customStyle="1" w:styleId="072B53D658F387478DFA497DAAE2CA21">
    <w:name w:val="072B53D658F387478DFA497DAAE2CA21"/>
  </w:style>
  <w:style w:type="paragraph" w:styleId="ListBullet">
    <w:name w:val="List Bullet"/>
    <w:basedOn w:val="Normal"/>
    <w:rsid w:val="00947D0E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50612C9C4DC2A94BB308D9FD5A4E6117">
    <w:name w:val="50612C9C4DC2A94BB308D9FD5A4E6117"/>
  </w:style>
  <w:style w:type="paragraph" w:customStyle="1" w:styleId="058F49F78E648648B96F80F834CA3198">
    <w:name w:val="058F49F78E648648B96F80F834CA3198"/>
  </w:style>
  <w:style w:type="paragraph" w:customStyle="1" w:styleId="70D8687EC7539742B2F914FABA7CEC20">
    <w:name w:val="70D8687EC7539742B2F914FABA7CEC20"/>
  </w:style>
  <w:style w:type="paragraph" w:customStyle="1" w:styleId="21EADD05BF5968478F33A2CF23E91485">
    <w:name w:val="21EADD05BF5968478F33A2CF23E91485"/>
  </w:style>
  <w:style w:type="paragraph" w:customStyle="1" w:styleId="0C53195B637F1440AB21228C69EB586F">
    <w:name w:val="0C53195B637F1440AB21228C69EB586F"/>
  </w:style>
  <w:style w:type="paragraph" w:customStyle="1" w:styleId="6F67F8081E467A439822E5F0CBFA1CED">
    <w:name w:val="6F67F8081E467A439822E5F0CBFA1CED"/>
  </w:style>
  <w:style w:type="paragraph" w:customStyle="1" w:styleId="38A07E237095D6448C47C8E721DBB467">
    <w:name w:val="38A07E237095D6448C47C8E721DBB467"/>
  </w:style>
  <w:style w:type="paragraph" w:customStyle="1" w:styleId="73BCCD39A370CA45ACDAE2CFA76E36DA">
    <w:name w:val="73BCCD39A370CA45ACDAE2CFA76E36DA"/>
  </w:style>
  <w:style w:type="paragraph" w:customStyle="1" w:styleId="34659070047E524696A54067BD8F2DA3">
    <w:name w:val="34659070047E524696A54067BD8F2DA3"/>
    <w:rsid w:val="004F3354"/>
  </w:style>
  <w:style w:type="paragraph" w:customStyle="1" w:styleId="26F46774A1763643BE2CACBA6CB2BF80">
    <w:name w:val="26F46774A1763643BE2CACBA6CB2BF80"/>
    <w:rsid w:val="004F3354"/>
  </w:style>
  <w:style w:type="paragraph" w:customStyle="1" w:styleId="4E9CC398CD6CBF4C8F61C25BAE624CCB">
    <w:name w:val="4E9CC398CD6CBF4C8F61C25BAE624CCB"/>
    <w:rsid w:val="004F3354"/>
  </w:style>
  <w:style w:type="paragraph" w:customStyle="1" w:styleId="F6EDEC673EF1914892CDDB05E86A1D14">
    <w:name w:val="F6EDEC673EF1914892CDDB05E86A1D14"/>
    <w:rsid w:val="004F3354"/>
  </w:style>
  <w:style w:type="paragraph" w:customStyle="1" w:styleId="B6F51F8C79C45440BE805F0441745D69">
    <w:name w:val="B6F51F8C79C45440BE805F0441745D69"/>
    <w:rsid w:val="004F3354"/>
  </w:style>
  <w:style w:type="paragraph" w:customStyle="1" w:styleId="A52AB69AC92EB441B83DDC2A209E7CC2">
    <w:name w:val="A52AB69AC92EB441B83DDC2A209E7CC2"/>
    <w:rsid w:val="004F3354"/>
  </w:style>
  <w:style w:type="paragraph" w:customStyle="1" w:styleId="A427FDC6FF5036478C7793458B799FF3">
    <w:name w:val="A427FDC6FF5036478C7793458B799FF3"/>
    <w:rsid w:val="004F3354"/>
  </w:style>
  <w:style w:type="paragraph" w:customStyle="1" w:styleId="475C69DD76603A44B40EB00D054CD02B">
    <w:name w:val="475C69DD76603A44B40EB00D054CD02B"/>
    <w:rsid w:val="004F3354"/>
  </w:style>
  <w:style w:type="paragraph" w:customStyle="1" w:styleId="687F062A8586F443AD6BB190B7E78E2F">
    <w:name w:val="687F062A8586F443AD6BB190B7E78E2F"/>
    <w:rsid w:val="004F3354"/>
  </w:style>
  <w:style w:type="paragraph" w:customStyle="1" w:styleId="9BA87C0E8CFA5F49B1F6748154E3FC2B">
    <w:name w:val="9BA87C0E8CFA5F49B1F6748154E3FC2B"/>
    <w:rsid w:val="004F3354"/>
  </w:style>
  <w:style w:type="paragraph" w:customStyle="1" w:styleId="B20AEB0F982A274F8CED1ABE23A0927E">
    <w:name w:val="B20AEB0F982A274F8CED1ABE23A0927E"/>
    <w:rsid w:val="004F3354"/>
  </w:style>
  <w:style w:type="paragraph" w:customStyle="1" w:styleId="027812287AA1B243BF3D5FDD91512CA7">
    <w:name w:val="027812287AA1B243BF3D5FDD91512CA7"/>
    <w:rsid w:val="004F3354"/>
  </w:style>
  <w:style w:type="paragraph" w:customStyle="1" w:styleId="58F53095526A3E4593794DB5653D2AFA">
    <w:name w:val="58F53095526A3E4593794DB5653D2AFA"/>
    <w:rsid w:val="004F3354"/>
  </w:style>
  <w:style w:type="paragraph" w:customStyle="1" w:styleId="CACD6D51A5E0254BB9D844F185C03BD9">
    <w:name w:val="CACD6D51A5E0254BB9D844F185C03BD9"/>
    <w:rsid w:val="004F3354"/>
  </w:style>
  <w:style w:type="paragraph" w:customStyle="1" w:styleId="B62208AE09A2A34A83F33098543D55BA">
    <w:name w:val="B62208AE09A2A34A83F33098543D55BA"/>
    <w:rsid w:val="00947D0E"/>
  </w:style>
  <w:style w:type="paragraph" w:customStyle="1" w:styleId="A1CB7C55E4BB1A429941C8B283C9D163">
    <w:name w:val="A1CB7C55E4BB1A429941C8B283C9D163"/>
    <w:rsid w:val="00947D0E"/>
  </w:style>
  <w:style w:type="paragraph" w:customStyle="1" w:styleId="4B33C1CB835E6C4492CD236170A4A347">
    <w:name w:val="4B33C1CB835E6C4492CD236170A4A347"/>
    <w:rsid w:val="00947D0E"/>
  </w:style>
  <w:style w:type="paragraph" w:customStyle="1" w:styleId="9A7E2D4383F2C945AC82298E4606F05C">
    <w:name w:val="9A7E2D4383F2C945AC82298E4606F05C"/>
    <w:rsid w:val="00947D0E"/>
  </w:style>
  <w:style w:type="paragraph" w:customStyle="1" w:styleId="BE49ED65E278C343B96944DD4901A79E">
    <w:name w:val="BE49ED65E278C343B96944DD4901A79E"/>
    <w:rsid w:val="00947D0E"/>
  </w:style>
  <w:style w:type="paragraph" w:customStyle="1" w:styleId="56DF92392FEA6E47AD8EA2B15670299B">
    <w:name w:val="56DF92392FEA6E47AD8EA2B15670299B"/>
    <w:rsid w:val="00947D0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17902DA56AF5184D8A06EDA7C699244D">
    <w:name w:val="17902DA56AF5184D8A06EDA7C699244D"/>
  </w:style>
  <w:style w:type="paragraph" w:customStyle="1" w:styleId="072B53D658F387478DFA497DAAE2CA21">
    <w:name w:val="072B53D658F387478DFA497DAAE2CA21"/>
  </w:style>
  <w:style w:type="paragraph" w:styleId="ListBullet">
    <w:name w:val="List Bullet"/>
    <w:basedOn w:val="Normal"/>
    <w:rsid w:val="00947D0E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50612C9C4DC2A94BB308D9FD5A4E6117">
    <w:name w:val="50612C9C4DC2A94BB308D9FD5A4E6117"/>
  </w:style>
  <w:style w:type="paragraph" w:customStyle="1" w:styleId="058F49F78E648648B96F80F834CA3198">
    <w:name w:val="058F49F78E648648B96F80F834CA3198"/>
  </w:style>
  <w:style w:type="paragraph" w:customStyle="1" w:styleId="70D8687EC7539742B2F914FABA7CEC20">
    <w:name w:val="70D8687EC7539742B2F914FABA7CEC20"/>
  </w:style>
  <w:style w:type="paragraph" w:customStyle="1" w:styleId="21EADD05BF5968478F33A2CF23E91485">
    <w:name w:val="21EADD05BF5968478F33A2CF23E91485"/>
  </w:style>
  <w:style w:type="paragraph" w:customStyle="1" w:styleId="0C53195B637F1440AB21228C69EB586F">
    <w:name w:val="0C53195B637F1440AB21228C69EB586F"/>
  </w:style>
  <w:style w:type="paragraph" w:customStyle="1" w:styleId="6F67F8081E467A439822E5F0CBFA1CED">
    <w:name w:val="6F67F8081E467A439822E5F0CBFA1CED"/>
  </w:style>
  <w:style w:type="paragraph" w:customStyle="1" w:styleId="38A07E237095D6448C47C8E721DBB467">
    <w:name w:val="38A07E237095D6448C47C8E721DBB467"/>
  </w:style>
  <w:style w:type="paragraph" w:customStyle="1" w:styleId="73BCCD39A370CA45ACDAE2CFA76E36DA">
    <w:name w:val="73BCCD39A370CA45ACDAE2CFA76E36DA"/>
  </w:style>
  <w:style w:type="paragraph" w:customStyle="1" w:styleId="34659070047E524696A54067BD8F2DA3">
    <w:name w:val="34659070047E524696A54067BD8F2DA3"/>
    <w:rsid w:val="004F3354"/>
  </w:style>
  <w:style w:type="paragraph" w:customStyle="1" w:styleId="26F46774A1763643BE2CACBA6CB2BF80">
    <w:name w:val="26F46774A1763643BE2CACBA6CB2BF80"/>
    <w:rsid w:val="004F3354"/>
  </w:style>
  <w:style w:type="paragraph" w:customStyle="1" w:styleId="4E9CC398CD6CBF4C8F61C25BAE624CCB">
    <w:name w:val="4E9CC398CD6CBF4C8F61C25BAE624CCB"/>
    <w:rsid w:val="004F3354"/>
  </w:style>
  <w:style w:type="paragraph" w:customStyle="1" w:styleId="F6EDEC673EF1914892CDDB05E86A1D14">
    <w:name w:val="F6EDEC673EF1914892CDDB05E86A1D14"/>
    <w:rsid w:val="004F3354"/>
  </w:style>
  <w:style w:type="paragraph" w:customStyle="1" w:styleId="B6F51F8C79C45440BE805F0441745D69">
    <w:name w:val="B6F51F8C79C45440BE805F0441745D69"/>
    <w:rsid w:val="004F3354"/>
  </w:style>
  <w:style w:type="paragraph" w:customStyle="1" w:styleId="A52AB69AC92EB441B83DDC2A209E7CC2">
    <w:name w:val="A52AB69AC92EB441B83DDC2A209E7CC2"/>
    <w:rsid w:val="004F3354"/>
  </w:style>
  <w:style w:type="paragraph" w:customStyle="1" w:styleId="A427FDC6FF5036478C7793458B799FF3">
    <w:name w:val="A427FDC6FF5036478C7793458B799FF3"/>
    <w:rsid w:val="004F3354"/>
  </w:style>
  <w:style w:type="paragraph" w:customStyle="1" w:styleId="475C69DD76603A44B40EB00D054CD02B">
    <w:name w:val="475C69DD76603A44B40EB00D054CD02B"/>
    <w:rsid w:val="004F3354"/>
  </w:style>
  <w:style w:type="paragraph" w:customStyle="1" w:styleId="687F062A8586F443AD6BB190B7E78E2F">
    <w:name w:val="687F062A8586F443AD6BB190B7E78E2F"/>
    <w:rsid w:val="004F3354"/>
  </w:style>
  <w:style w:type="paragraph" w:customStyle="1" w:styleId="9BA87C0E8CFA5F49B1F6748154E3FC2B">
    <w:name w:val="9BA87C0E8CFA5F49B1F6748154E3FC2B"/>
    <w:rsid w:val="004F3354"/>
  </w:style>
  <w:style w:type="paragraph" w:customStyle="1" w:styleId="B20AEB0F982A274F8CED1ABE23A0927E">
    <w:name w:val="B20AEB0F982A274F8CED1ABE23A0927E"/>
    <w:rsid w:val="004F3354"/>
  </w:style>
  <w:style w:type="paragraph" w:customStyle="1" w:styleId="027812287AA1B243BF3D5FDD91512CA7">
    <w:name w:val="027812287AA1B243BF3D5FDD91512CA7"/>
    <w:rsid w:val="004F3354"/>
  </w:style>
  <w:style w:type="paragraph" w:customStyle="1" w:styleId="58F53095526A3E4593794DB5653D2AFA">
    <w:name w:val="58F53095526A3E4593794DB5653D2AFA"/>
    <w:rsid w:val="004F3354"/>
  </w:style>
  <w:style w:type="paragraph" w:customStyle="1" w:styleId="CACD6D51A5E0254BB9D844F185C03BD9">
    <w:name w:val="CACD6D51A5E0254BB9D844F185C03BD9"/>
    <w:rsid w:val="004F3354"/>
  </w:style>
  <w:style w:type="paragraph" w:customStyle="1" w:styleId="B62208AE09A2A34A83F33098543D55BA">
    <w:name w:val="B62208AE09A2A34A83F33098543D55BA"/>
    <w:rsid w:val="00947D0E"/>
  </w:style>
  <w:style w:type="paragraph" w:customStyle="1" w:styleId="A1CB7C55E4BB1A429941C8B283C9D163">
    <w:name w:val="A1CB7C55E4BB1A429941C8B283C9D163"/>
    <w:rsid w:val="00947D0E"/>
  </w:style>
  <w:style w:type="paragraph" w:customStyle="1" w:styleId="4B33C1CB835E6C4492CD236170A4A347">
    <w:name w:val="4B33C1CB835E6C4492CD236170A4A347"/>
    <w:rsid w:val="00947D0E"/>
  </w:style>
  <w:style w:type="paragraph" w:customStyle="1" w:styleId="9A7E2D4383F2C945AC82298E4606F05C">
    <w:name w:val="9A7E2D4383F2C945AC82298E4606F05C"/>
    <w:rsid w:val="00947D0E"/>
  </w:style>
  <w:style w:type="paragraph" w:customStyle="1" w:styleId="BE49ED65E278C343B96944DD4901A79E">
    <w:name w:val="BE49ED65E278C343B96944DD4901A79E"/>
    <w:rsid w:val="00947D0E"/>
  </w:style>
  <w:style w:type="paragraph" w:customStyle="1" w:styleId="56DF92392FEA6E47AD8EA2B15670299B">
    <w:name w:val="56DF92392FEA6E47AD8EA2B15670299B"/>
    <w:rsid w:val="00947D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Simple Resume.dotx</Template>
  <TotalTime>1</TotalTime>
  <Pages>1</Pages>
  <Words>259</Words>
  <Characters>1411</Characters>
  <Application>Microsoft Macintosh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Objective</vt:lpstr>
      <vt:lpstr>Experience</vt:lpstr>
      <vt:lpstr>    Lorem ipsum dolor	[Insert Dates]</vt:lpstr>
      <vt:lpstr>    Lorem ipsum dolor	[Insert Dates]</vt:lpstr>
      <vt:lpstr>Education</vt:lpstr>
      <vt:lpstr>    Aliquam dapibus.	[Insert Dates]</vt:lpstr>
      <vt:lpstr>    Aliquam dapibus.	[Insert Dates]</vt:lpstr>
      <vt:lpstr>Skills</vt:lpstr>
    </vt:vector>
  </TitlesOfParts>
  <Manager/>
  <Company/>
  <LinksUpToDate>false</LinksUpToDate>
  <CharactersWithSpaces>1660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2</cp:revision>
  <dcterms:created xsi:type="dcterms:W3CDTF">2018-07-11T19:47:00Z</dcterms:created>
  <dcterms:modified xsi:type="dcterms:W3CDTF">2018-07-11T19:47:00Z</dcterms:modified>
  <cp:category/>
</cp:coreProperties>
</file>